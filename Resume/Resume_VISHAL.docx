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Verdana" w:hAnsi="Verdana" w:cs="Verdana"/>
          <w:b/>
          <w:b/>
          <w:sz w:val="24"/>
          <w:szCs w:val="20"/>
          <w:lang w:val="en-IN" w:eastAsia="en-IN"/>
        </w:rPr>
      </w:pPr>
      <w:r>
        <w:rPr>
          <w:rFonts w:cs="Verdana" w:ascii="Verdana" w:hAnsi="Verdana"/>
          <w:b/>
          <w:sz w:val="24"/>
          <w:szCs w:val="20"/>
          <w:lang w:val="en-IN" w:eastAsia="en-IN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5219700</wp:posOffset>
            </wp:positionH>
            <wp:positionV relativeFrom="paragraph">
              <wp:posOffset>168910</wp:posOffset>
            </wp:positionV>
            <wp:extent cx="790575" cy="4191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56" t="15382" r="76763" b="18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40"/>
        <w:jc w:val="center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855980</wp:posOffset>
                </wp:positionH>
                <wp:positionV relativeFrom="paragraph">
                  <wp:posOffset>-48895</wp:posOffset>
                </wp:positionV>
                <wp:extent cx="4233545" cy="9347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880" cy="93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66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63"/>
                            </w:tblGrid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sz w:val="36"/>
                                      <w:szCs w:val="36"/>
                                    </w:rPr>
                                    <w:t>VISHAL SRIVASTAVA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MT19102, Email: </w:t>
                                  </w:r>
                                  <w:hyperlink r:id="rId3">
                                    <w:r>
                                      <w:rPr>
                                        <w:rStyle w:val="InternetLink"/>
                                        <w:rFonts w:cs="Verdana" w:ascii="Verdana" w:hAnsi="Verdana"/>
                                        <w:sz w:val="20"/>
                                        <w:szCs w:val="20"/>
                                      </w:rPr>
                                      <w:t>vishal19102@iiitd.ac.in</w:t>
                                    </w:r>
                                  </w:hyperlink>
                                  <w:r>
                                    <w:rPr>
                                      <w:rStyle w:val="InternetLink"/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DOB: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July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08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 xml:space="preserve">1996  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  <w:t>Skype</w:t>
                                  </w:r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>_id:</w:t>
                                  </w:r>
                                  <w:hyperlink r:id="rId4">
                                    <w:r>
                                      <w:rPr>
                                        <w:rStyle w:val="InternetLink"/>
                                        <w:rFonts w:eastAsia="Calibri" w:cs="Verdana" w:ascii="Verdana" w:hAnsi="Verdana"/>
                                        <w:color w:val="auto"/>
                                        <w:sz w:val="20"/>
                                        <w:szCs w:val="20"/>
                                        <w:lang w:val="en-US" w:bidi="ar-SA"/>
                                      </w:rPr>
                                      <w:t>vishal19102@outlook.com</w:t>
                                    </w:r>
                                  </w:hyperlink>
                                  <w:r>
                                    <w:rPr>
                                      <w:rFonts w:eastAsia="Calibri" w:cs="Verdana" w:ascii="Verdana" w:hAnsi="Verdana"/>
                                      <w:color w:val="auto"/>
                                      <w:sz w:val="20"/>
                                      <w:szCs w:val="20"/>
                                      <w:lang w:val="en-US" w:bidi="ar-SA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6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before="0" w:after="4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szCs w:val="18"/>
                                    </w:rPr>
                                    <w:t>SA 5/149 3-K-S Ramrepur  Pahariya,Varanasi  contact:7835073880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7.4pt;margin-top:-3.85pt;width:333.25pt;height:73.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663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63"/>
                      </w:tblGrid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Verdana" w:hAnsi="Verdana" w:cs="Verdana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sz w:val="36"/>
                                <w:szCs w:val="36"/>
                              </w:rPr>
                              <w:t>VISHAL SRIVASTAVA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MT19102, Email: 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cs="Verdana" w:ascii="Verdana" w:hAnsi="Verdana"/>
                                  <w:sz w:val="20"/>
                                  <w:szCs w:val="20"/>
                                </w:rPr>
                                <w:t>vishal19102@iiitd.ac.in</w:t>
                              </w:r>
                            </w:hyperlink>
                            <w:r>
                              <w:rPr>
                                <w:rStyle w:val="InternetLink"/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DOB: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July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08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 xml:space="preserve">1996  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Skype</w:t>
                            </w:r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>_id: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eastAsia="Calibri" w:cs="Verdana" w:ascii="Verdana" w:hAnsi="Verdana"/>
                                  <w:color w:val="auto"/>
                                  <w:sz w:val="20"/>
                                  <w:szCs w:val="20"/>
                                  <w:lang w:val="en-US" w:bidi="ar-SA"/>
                                </w:rPr>
                                <w:t>vishal19102@outlook.com</w:t>
                              </w:r>
                            </w:hyperlink>
                            <w:r>
                              <w:rPr>
                                <w:rFonts w:eastAsia="Calibri" w:cs="Verdana" w:ascii="Verdana" w:hAnsi="Verdana"/>
                                <w:color w:val="auto"/>
                                <w:sz w:val="20"/>
                                <w:szCs w:val="20"/>
                                <w:lang w:val="en-US" w:bidi="ar-SA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6663" w:type="dxa"/>
                            <w:tcBorders/>
                          </w:tcPr>
                          <w:p>
                            <w:pPr>
                              <w:pStyle w:val="Normal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>
                              <w:rPr>
                                <w:rFonts w:cs="Verdana" w:ascii="Verdana" w:hAnsi="Verdana"/>
                                <w:sz w:val="18"/>
                                <w:szCs w:val="18"/>
                              </w:rPr>
                              <w:t>SA 5/149 3-K-S Ramrepur  Pahariya,Varanasi  contact:7835073880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before="0" w:after="40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D9D9D9" w:val="clear"/>
          </w:tcPr>
          <w:p>
            <w:pPr>
              <w:pStyle w:val="Normal"/>
              <w:spacing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Education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7"/>
        <w:gridCol w:w="2068"/>
      </w:tblGrid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Indraprastha Institute of Information Technology,Delhi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M.Tech(CSE)</w:t>
            </w:r>
          </w:p>
          <w:p>
            <w:pPr>
              <w:pStyle w:val="Normal"/>
              <w:spacing w:lineRule="auto" w:line="240" w:before="0" w:after="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2019 – Present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CGPA: 8.00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(till 2</w:t>
            </w:r>
            <w:r>
              <w:rPr>
                <w:rFonts w:cs="Verdana"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Semester)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JSS Academy of Technical Education,Noida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B.Tech(CSE)</w:t>
            </w:r>
          </w:p>
          <w:p>
            <w:pPr>
              <w:pStyle w:val="Normal"/>
              <w:spacing w:lineRule="auto" w:line="240" w:before="0" w:after="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2015 – 2019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Percentage: 80.5</w:t>
            </w:r>
          </w:p>
        </w:tc>
      </w:tr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Sant Atulanand Convent School,Varanasi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CBSE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2013 – 2014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Percentage: 85.8</w:t>
            </w:r>
          </w:p>
        </w:tc>
      </w:tr>
      <w:tr>
        <w:trPr/>
        <w:tc>
          <w:tcPr>
            <w:tcW w:w="7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St. Joseph’s Convent School, Varanasi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ICSE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Verdana" w:ascii="Verdana" w:hAnsi="Verdana"/>
                <w:b w:val="false"/>
                <w:bCs w:val="false"/>
                <w:sz w:val="20"/>
                <w:szCs w:val="20"/>
              </w:rPr>
              <w:t>2011– 2012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Percentage: 82.7 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>
          <w:trHeight w:val="288" w:hRule="atLeast"/>
        </w:trPr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Skills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7625"/>
      </w:tblGrid>
      <w:tr>
        <w:trPr/>
        <w:tc>
          <w:tcPr>
            <w:tcW w:w="19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Programming</w:t>
            </w:r>
          </w:p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Language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C,C++,Python,JAVA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Tools and</w:t>
            </w:r>
          </w:p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Android Studio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Technical Electives</w:t>
            </w:r>
          </w:p>
        </w:tc>
        <w:tc>
          <w:tcPr>
            <w:tcW w:w="7625" w:type="dxa"/>
            <w:tcBorders/>
          </w:tcPr>
          <w:p>
            <w:pPr>
              <w:pStyle w:val="Normal"/>
              <w:spacing w:lineRule="auto" w:line="240" w:before="0" w:after="20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Data Mining,Digital Image Processing, Information Retrieval,Data Warehousing,Big Data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Internship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2267"/>
      </w:tblGrid>
      <w:tr>
        <w:trPr/>
        <w:tc>
          <w:tcPr>
            <w:tcW w:w="7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Aashman Foundation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(Industrial)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Rajat Sharma</w:t>
            </w:r>
          </w:p>
        </w:tc>
        <w:tc>
          <w:tcPr>
            <w:tcW w:w="22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Dec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16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17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Size-1</w:t>
            </w:r>
          </w:p>
        </w:tc>
      </w:tr>
      <w:tr>
        <w:trPr/>
        <w:tc>
          <w:tcPr>
            <w:tcW w:w="960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Developed two android apps for the Foundation.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Implemented Google APIs for fetching data . 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Projects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7"/>
        <w:gridCol w:w="2178"/>
      </w:tblGrid>
      <w:tr>
        <w:trPr/>
        <w:tc>
          <w:tcPr>
            <w:tcW w:w="7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Prediction of Cab Booking Cancellations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Vikram Goyal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Aug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Nov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Used machine learning to predict whether the cab booking will be cancelled or not. Implementation was able to handle class imbalance problem.</w:t>
            </w:r>
          </w:p>
        </w:tc>
      </w:tr>
      <w:tr>
        <w:trPr/>
        <w:tc>
          <w:tcPr>
            <w:tcW w:w="7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Fingerprint Image Enhancement and Gender Classification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A.V. Subramanyam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Aug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Nov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19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3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Enhanced degraded Fingerprint Images for gender classification using machine learning. Implemented various filters and normalization techniques to </w:t>
            </w:r>
            <w:r>
              <w:rPr>
                <w:rFonts w:eastAsia="Calibri" w:cs="Times New Roman"/>
                <w:color w:val="auto"/>
                <w:sz w:val="20"/>
                <w:szCs w:val="20"/>
                <w:lang w:val="en-US" w:bidi="ar-SA"/>
              </w:rPr>
              <w:t>enhance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it.</w:t>
            </w:r>
          </w:p>
        </w:tc>
      </w:tr>
      <w:tr>
        <w:trPr/>
        <w:tc>
          <w:tcPr>
            <w:tcW w:w="7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eastAsia="Calibri" w:cs="Verdana"/>
                <w:b/>
                <w:b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b/>
                <w:color w:val="auto"/>
                <w:sz w:val="20"/>
                <w:szCs w:val="20"/>
                <w:lang w:val="en-US" w:bidi="ar-SA"/>
              </w:rPr>
              <w:t>Multi Document Summarization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 xml:space="preserve">Guide: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Dr. Tanmoy Chakraborty</w:t>
            </w:r>
          </w:p>
        </w:tc>
        <w:tc>
          <w:tcPr>
            <w:tcW w:w="217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Jan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– 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May</w:t>
            </w:r>
            <w:r>
              <w:rPr>
                <w:rFonts w:cs="Verdana" w:ascii="Verdana" w:hAnsi="Verdana"/>
                <w:sz w:val="20"/>
                <w:szCs w:val="20"/>
              </w:rPr>
              <w:t>,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20</w:t>
            </w:r>
            <w:r>
              <w:rPr>
                <w:rFonts w:cs="Verdana" w:ascii="Verdana" w:hAnsi="Verdana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Team Size-</w:t>
            </w: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3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Used different machine learning models to generate an extractive summarization of 10 related documents at a time.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Implemented different Information Retrieval techniques.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Positions of Responsibility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7"/>
        <w:gridCol w:w="2268"/>
      </w:tblGrid>
      <w:tr>
        <w:trPr/>
        <w:tc>
          <w:tcPr>
            <w:tcW w:w="730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TA : Introduction to Programming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(Aug,19 – Dec,19)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Awards and Achievements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Internshala Android Training Certificate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Secured 98 percentile in GATE 2019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rPr/>
        <w:tc>
          <w:tcPr>
            <w:tcW w:w="9576" w:type="dxa"/>
            <w:tcBorders/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Interests and Hobbies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Data Science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Football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Cricket</w:t>
            </w:r>
          </w:p>
        </w:tc>
      </w:tr>
      <w:tr>
        <w:trPr/>
        <w:tc>
          <w:tcPr>
            <w:tcW w:w="960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Verdana" w:hAnsi="Verdana" w:eastAsia="Calibri" w:cs="Verdana"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color w:val="auto"/>
                <w:sz w:val="20"/>
                <w:szCs w:val="20"/>
                <w:lang w:val="en-US" w:bidi="ar-SA"/>
              </w:rPr>
              <w:t>Machine Learning</w:t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Declaration: The above information is correct to the best of my knowledge.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Vishal Srivastava</w:t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sz w:val="20"/>
          <w:szCs w:val="20"/>
        </w:rPr>
        <w:t xml:space="preserve">Date: </w:t>
      </w:r>
      <w:r>
        <w:rPr>
          <w:rFonts w:eastAsia="Calibri" w:cs="Verdana" w:ascii="Verdana" w:hAnsi="Verdana"/>
          <w:color w:val="auto"/>
          <w:sz w:val="20"/>
          <w:szCs w:val="20"/>
          <w:lang w:val="en-US" w:bidi="ar-SA"/>
        </w:rPr>
        <w:t>June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eastAsia="Calibri" w:cs="Verdana" w:ascii="Verdana" w:hAnsi="Verdana"/>
          <w:color w:val="auto"/>
          <w:kern w:val="0"/>
          <w:sz w:val="20"/>
          <w:szCs w:val="20"/>
          <w:lang w:val="en-US" w:eastAsia="zh-CN" w:bidi="ar-SA"/>
        </w:rPr>
        <w:t>21</w:t>
      </w:r>
      <w:r>
        <w:rPr>
          <w:rFonts w:cs="Verdana" w:ascii="Verdana" w:hAnsi="Verdana"/>
          <w:sz w:val="20"/>
          <w:szCs w:val="20"/>
        </w:rPr>
        <w:t>, 2020</w:t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WW8Num1z0">
    <w:name w:val="WW8Num1z0"/>
    <w:qFormat/>
    <w:rPr>
      <w:rFonts w:ascii="Calibri" w:hAnsi="Calibri" w:eastAsia="Calibri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alibri" w:hAnsi="Calibri" w:eastAsia="Calibri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alibri" w:hAnsi="Calibri" w:eastAsia="Calibri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alibri" w:hAnsi="Calibri" w:eastAsia="Calibri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Calibri" w:hAnsi="Calibri" w:eastAsia="Calibri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IN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shal19102@iiitd.ac.in" TargetMode="External"/><Relationship Id="rId4" Type="http://schemas.openxmlformats.org/officeDocument/2006/relationships/hyperlink" Target="mailto:vishal19102@outlook.com" TargetMode="External"/><Relationship Id="rId5" Type="http://schemas.openxmlformats.org/officeDocument/2006/relationships/hyperlink" Target="mailto:vishal19102@iiitd.ac.in" TargetMode="External"/><Relationship Id="rId6" Type="http://schemas.openxmlformats.org/officeDocument/2006/relationships/hyperlink" Target="mailto:vishal19102@outlook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45</TotalTime>
  <Application>LibreOffice/6.4.4.2$Linux_X86_64 LibreOffice_project/40$Build-2</Application>
  <Pages>2</Pages>
  <Words>262</Words>
  <Characters>1784</Characters>
  <CharactersWithSpaces>1991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2016-09-21T12:25:00Z</dcterms:created>
  <dc:creator>Maullik Padia</dc:creator>
  <dc:description/>
  <dc:language>en-IN</dc:language>
  <cp:lastModifiedBy/>
  <cp:lastPrinted>2015-06-16T09:45:00Z</cp:lastPrinted>
  <dcterms:modified xsi:type="dcterms:W3CDTF">2020-07-08T10:13:30Z</dcterms:modified>
  <cp:revision>115</cp:revision>
  <dc:subject/>
  <dc:title/>
</cp:coreProperties>
</file>